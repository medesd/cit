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9F4B" w14:textId="77777777" w:rsidR="00A16554" w:rsidRDefault="00A16554" w:rsidP="00835F38">
      <w:pPr>
        <w:jc w:val="both"/>
      </w:pPr>
    </w:p>
    <w:p w14:paraId="18A5E853" w14:textId="77777777" w:rsidR="00A16554" w:rsidRPr="00444A91" w:rsidRDefault="00A16554" w:rsidP="00A16554">
      <w:pPr>
        <w:ind w:left="5720"/>
        <w:jc w:val="both"/>
        <w:rPr>
          <w:rFonts w:ascii="Spranq eco sans" w:hAnsi="Spranq eco sans"/>
          <w:sz w:val="20"/>
        </w:rPr>
      </w:pPr>
    </w:p>
    <w:p w14:paraId="2FCE772B" w14:textId="77777777" w:rsidR="00D839D6" w:rsidRDefault="00D839D6" w:rsidP="00A16554">
      <w:pPr>
        <w:ind w:hanging="990"/>
        <w:jc w:val="both"/>
        <w:rPr>
          <w:rFonts w:ascii="Spranq eco sans" w:hAnsi="Spranq eco sans"/>
          <w:b/>
          <w:bCs/>
          <w:sz w:val="20"/>
          <w:u w:val="single"/>
        </w:rPr>
      </w:pPr>
    </w:p>
    <w:p w14:paraId="1EBE7D3F" w14:textId="77777777" w:rsidR="00D839D6" w:rsidRDefault="00D839D6" w:rsidP="00A16554">
      <w:pPr>
        <w:ind w:hanging="990"/>
        <w:jc w:val="both"/>
        <w:rPr>
          <w:rFonts w:ascii="Spranq eco sans" w:hAnsi="Spranq eco sans"/>
          <w:b/>
          <w:bCs/>
          <w:sz w:val="20"/>
          <w:u w:val="single"/>
        </w:rPr>
      </w:pPr>
    </w:p>
    <w:p w14:paraId="0CD79E73" w14:textId="77777777" w:rsidR="00835F38" w:rsidRPr="00835F38" w:rsidRDefault="00A16554" w:rsidP="00835F38">
      <w:pPr>
        <w:ind w:right="-690"/>
        <w:rPr>
          <w:rFonts w:ascii="Spranq eco sans" w:hAnsi="Spranq eco sans"/>
          <w:b/>
        </w:rPr>
      </w:pPr>
      <w:r w:rsidRPr="00444A91">
        <w:rPr>
          <w:rFonts w:ascii="Spranq eco sans" w:hAnsi="Spranq eco sans"/>
          <w:b/>
          <w:bCs/>
          <w:sz w:val="20"/>
          <w:u w:val="single"/>
        </w:rPr>
        <w:t>Objet</w:t>
      </w:r>
      <w:r w:rsidRPr="00444A91">
        <w:rPr>
          <w:rFonts w:ascii="Spranq eco sans" w:hAnsi="Spranq eco sans"/>
          <w:b/>
          <w:bCs/>
          <w:sz w:val="20"/>
        </w:rPr>
        <w:t> :</w:t>
      </w:r>
      <w:r w:rsidRPr="00444A91">
        <w:rPr>
          <w:rFonts w:ascii="Spranq eco sans" w:hAnsi="Spranq eco sans"/>
          <w:sz w:val="20"/>
        </w:rPr>
        <w:t xml:space="preserve"> Ordre de service de </w:t>
      </w:r>
      <w:r w:rsidR="00491ADB">
        <w:rPr>
          <w:rFonts w:ascii="Spranq eco sans" w:hAnsi="Spranq eco sans"/>
          <w:sz w:val="20"/>
        </w:rPr>
        <w:t>démarrage</w:t>
      </w:r>
      <w:r w:rsidR="00A17401">
        <w:rPr>
          <w:rFonts w:ascii="Spranq eco sans" w:hAnsi="Spranq eco sans"/>
          <w:sz w:val="20"/>
        </w:rPr>
        <w:t xml:space="preserve"> : </w:t>
      </w:r>
      <w:r w:rsidR="00835F38" w:rsidRPr="00835F38">
        <w:rPr>
          <w:rFonts w:ascii="Spranq eco sans" w:hAnsi="Spranq eco sans"/>
          <w:b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aseACocher2"/>
      <w:r w:rsidR="00835F38" w:rsidRPr="00835F38">
        <w:rPr>
          <w:rFonts w:ascii="Spranq eco sans" w:hAnsi="Spranq eco sans"/>
          <w:b/>
        </w:rPr>
        <w:instrText xml:space="preserve"> FORMCHECKBOX </w:instrText>
      </w:r>
      <w:r w:rsidR="00FD7F2C">
        <w:rPr>
          <w:rFonts w:ascii="Spranq eco sans" w:hAnsi="Spranq eco sans"/>
          <w:b/>
        </w:rPr>
      </w:r>
      <w:r w:rsidR="00FD7F2C">
        <w:rPr>
          <w:rFonts w:ascii="Spranq eco sans" w:hAnsi="Spranq eco sans"/>
          <w:b/>
        </w:rPr>
        <w:fldChar w:fldCharType="separate"/>
      </w:r>
      <w:r w:rsidR="00835F38" w:rsidRPr="00835F38">
        <w:rPr>
          <w:rFonts w:ascii="Spranq eco sans" w:hAnsi="Spranq eco sans"/>
          <w:b/>
        </w:rPr>
        <w:fldChar w:fldCharType="end"/>
      </w:r>
      <w:bookmarkEnd w:id="0"/>
      <w:r w:rsidR="00835F38" w:rsidRPr="00835F38">
        <w:rPr>
          <w:rFonts w:ascii="Spranq eco sans" w:hAnsi="Spranq eco sans"/>
          <w:b/>
        </w:rPr>
        <w:t xml:space="preserve"> Suivi</w:t>
      </w:r>
    </w:p>
    <w:p w14:paraId="46E65CF8" w14:textId="77777777" w:rsidR="00835F38" w:rsidRPr="00444A91" w:rsidRDefault="00835F38" w:rsidP="00835F38">
      <w:pPr>
        <w:ind w:right="-690"/>
        <w:rPr>
          <w:rFonts w:ascii="Spranq eco sans" w:hAnsi="Spranq eco sans"/>
          <w:b/>
        </w:rPr>
      </w:pPr>
    </w:p>
    <w:p w14:paraId="0E8982F8" w14:textId="77777777" w:rsidR="00A16554" w:rsidRPr="00A16554" w:rsidRDefault="00A16554">
      <w:pPr>
        <w:pStyle w:val="texteInrap"/>
        <w:rPr>
          <w:rFonts w:ascii="Spranq eco sans" w:hAnsi="Spranq eco sans"/>
          <w:sz w:val="20"/>
        </w:rPr>
      </w:pPr>
    </w:p>
    <w:tbl>
      <w:tblPr>
        <w:tblW w:w="992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4"/>
      </w:tblGrid>
      <w:tr w:rsidR="00C42F43" w:rsidRPr="00A16554" w14:paraId="4F8EF2C1" w14:textId="77777777" w:rsidTr="00A16554">
        <w:trPr>
          <w:trHeight w:val="412"/>
        </w:trPr>
        <w:tc>
          <w:tcPr>
            <w:tcW w:w="9924" w:type="dxa"/>
            <w:shd w:val="clear" w:color="auto" w:fill="E6E6E6"/>
            <w:vAlign w:val="center"/>
          </w:tcPr>
          <w:p w14:paraId="4C7214A6" w14:textId="77777777" w:rsidR="00C42F43" w:rsidRPr="00A16554" w:rsidRDefault="00C42F43" w:rsidP="00A44DEA">
            <w:pPr>
              <w:pStyle w:val="texteInrap"/>
              <w:jc w:val="center"/>
              <w:rPr>
                <w:rFonts w:ascii="Spranq eco sans" w:hAnsi="Spranq eco sans"/>
                <w:b/>
                <w:bCs/>
                <w:szCs w:val="22"/>
              </w:rPr>
            </w:pPr>
            <w:r w:rsidRPr="00A16554">
              <w:rPr>
                <w:rFonts w:ascii="Spranq eco sans" w:hAnsi="Spranq eco sans"/>
                <w:b/>
                <w:bCs/>
                <w:szCs w:val="22"/>
              </w:rPr>
              <w:t>ORDRE DE SERVICE</w:t>
            </w:r>
            <w:r w:rsidR="00F514A2" w:rsidRPr="00A16554">
              <w:rPr>
                <w:rFonts w:ascii="Spranq eco sans" w:hAnsi="Spranq eco sans"/>
                <w:b/>
                <w:bCs/>
                <w:szCs w:val="22"/>
              </w:rPr>
              <w:t xml:space="preserve"> </w:t>
            </w:r>
            <w:r w:rsidR="00A44DEA" w:rsidRPr="00A16554">
              <w:rPr>
                <w:rFonts w:ascii="Spranq eco sans" w:hAnsi="Spranq eco sans"/>
                <w:b/>
                <w:bCs/>
                <w:szCs w:val="22"/>
              </w:rPr>
              <w:t>N</w:t>
            </w:r>
            <w:r w:rsidR="00F514A2" w:rsidRPr="00A16554">
              <w:rPr>
                <w:rFonts w:ascii="Spranq eco sans" w:hAnsi="Spranq eco sans"/>
                <w:b/>
                <w:bCs/>
                <w:szCs w:val="22"/>
              </w:rPr>
              <w:t>°</w:t>
            </w:r>
          </w:p>
        </w:tc>
      </w:tr>
    </w:tbl>
    <w:p w14:paraId="3A03B6C5" w14:textId="77777777" w:rsidR="002372EE" w:rsidRPr="00A16554" w:rsidRDefault="002372EE" w:rsidP="00A71330">
      <w:pPr>
        <w:pStyle w:val="texteInrap"/>
        <w:tabs>
          <w:tab w:val="left" w:pos="4253"/>
        </w:tabs>
        <w:spacing w:line="240" w:lineRule="auto"/>
        <w:rPr>
          <w:rFonts w:ascii="Spranq eco sans" w:hAnsi="Spranq eco sans"/>
          <w:b/>
          <w:sz w:val="20"/>
        </w:rPr>
      </w:pPr>
    </w:p>
    <w:tbl>
      <w:tblPr>
        <w:tblW w:w="992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4"/>
      </w:tblGrid>
      <w:tr w:rsidR="00C94156" w:rsidRPr="00A16554" w14:paraId="59B47B80" w14:textId="77777777" w:rsidTr="00832EBA">
        <w:trPr>
          <w:trHeight w:val="340"/>
        </w:trPr>
        <w:tc>
          <w:tcPr>
            <w:tcW w:w="9924" w:type="dxa"/>
            <w:vAlign w:val="center"/>
          </w:tcPr>
          <w:p w14:paraId="3B87898B" w14:textId="1600D3E4" w:rsidR="00C94156" w:rsidRPr="00A16554" w:rsidRDefault="00C94156" w:rsidP="00FC55DE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sz w:val="20"/>
              </w:rPr>
            </w:pPr>
            <w:r w:rsidRPr="00A16554">
              <w:rPr>
                <w:rFonts w:ascii="Spranq eco sans" w:hAnsi="Spranq eco sans"/>
                <w:sz w:val="20"/>
              </w:rPr>
              <w:t>Titulaire :</w:t>
            </w:r>
            <w:r w:rsidR="00A12F61">
              <w:rPr>
                <w:rFonts w:ascii="Spranq eco sans" w:hAnsi="Spranq eco sans"/>
                <w:sz w:val="20"/>
              </w:rPr>
              <w:t xml:space="preserve"> </w:t>
            </w:r>
            <w:r w:rsidR="00B50A64">
              <w:rPr>
                <w:rFonts w:ascii="Spranq eco sans" w:hAnsi="Spranq eco sans"/>
                <w:sz w:val="20"/>
              </w:rPr>
              <w:t>{emp}</w:t>
            </w:r>
          </w:p>
        </w:tc>
      </w:tr>
      <w:tr w:rsidR="00100B27" w:rsidRPr="00A16554" w14:paraId="2CCEAF7B" w14:textId="77777777" w:rsidTr="00832EBA">
        <w:trPr>
          <w:trHeight w:val="340"/>
        </w:trPr>
        <w:tc>
          <w:tcPr>
            <w:tcW w:w="9924" w:type="dxa"/>
            <w:vAlign w:val="center"/>
          </w:tcPr>
          <w:p w14:paraId="7BF2CDD0" w14:textId="264247DC" w:rsidR="00100B27" w:rsidRPr="00A16554" w:rsidRDefault="00100B27" w:rsidP="00FC55DE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sz w:val="20"/>
              </w:rPr>
            </w:pPr>
            <w:r>
              <w:rPr>
                <w:rFonts w:ascii="Spranq eco sans" w:hAnsi="Spranq eco sans"/>
                <w:sz w:val="20"/>
              </w:rPr>
              <w:t>Projet :</w:t>
            </w:r>
            <w:r w:rsidR="00A12F61">
              <w:rPr>
                <w:rFonts w:ascii="Spranq eco sans" w:hAnsi="Spranq eco sans"/>
                <w:sz w:val="20"/>
              </w:rPr>
              <w:t xml:space="preserve"> </w:t>
            </w:r>
            <w:r w:rsidR="00B50A64">
              <w:rPr>
                <w:rFonts w:ascii="Spranq eco sans" w:hAnsi="Spranq eco sans"/>
                <w:sz w:val="20"/>
              </w:rPr>
              <w:t>{project}</w:t>
            </w:r>
          </w:p>
        </w:tc>
      </w:tr>
      <w:tr w:rsidR="00100B27" w:rsidRPr="00A16554" w14:paraId="6F4F84DE" w14:textId="77777777" w:rsidTr="00832EBA">
        <w:trPr>
          <w:trHeight w:val="340"/>
        </w:trPr>
        <w:tc>
          <w:tcPr>
            <w:tcW w:w="9924" w:type="dxa"/>
            <w:vAlign w:val="center"/>
          </w:tcPr>
          <w:p w14:paraId="102ED289" w14:textId="608D9605" w:rsidR="00100B27" w:rsidRPr="00A16554" w:rsidRDefault="00B50A64" w:rsidP="00FC55DE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sz w:val="20"/>
              </w:rPr>
            </w:pPr>
            <w:r>
              <w:rPr>
                <w:rFonts w:ascii="Spranq eco sans" w:hAnsi="Spranq eco sans"/>
                <w:sz w:val="20"/>
              </w:rPr>
              <w:t>Maitre D’ouvrage : {maitreDouvrage}</w:t>
            </w:r>
          </w:p>
        </w:tc>
      </w:tr>
      <w:tr w:rsidR="00B50A64" w:rsidRPr="00A16554" w14:paraId="6E449CF5" w14:textId="77777777" w:rsidTr="00832EBA">
        <w:trPr>
          <w:trHeight w:val="340"/>
        </w:trPr>
        <w:tc>
          <w:tcPr>
            <w:tcW w:w="9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8A93434" w14:textId="24130919" w:rsidR="00B50A64" w:rsidRPr="00A16554" w:rsidRDefault="00B50A64" w:rsidP="00B50A64">
            <w:pPr>
              <w:pStyle w:val="texteInrap"/>
              <w:tabs>
                <w:tab w:val="left" w:pos="4253"/>
              </w:tabs>
              <w:spacing w:line="240" w:lineRule="auto"/>
              <w:jc w:val="both"/>
              <w:rPr>
                <w:rFonts w:ascii="Spranq eco sans" w:hAnsi="Spranq eco sans"/>
                <w:sz w:val="20"/>
              </w:rPr>
            </w:pPr>
            <w:r w:rsidRPr="00A16554">
              <w:rPr>
                <w:rFonts w:ascii="Spranq eco sans" w:hAnsi="Spranq eco sans"/>
                <w:sz w:val="20"/>
              </w:rPr>
              <w:t xml:space="preserve">N° de marché : </w:t>
            </w:r>
            <w:r>
              <w:rPr>
                <w:rFonts w:ascii="Spranq eco sans" w:hAnsi="Spranq eco sans"/>
                <w:sz w:val="20"/>
              </w:rPr>
              <w:t>{numMarche}</w:t>
            </w:r>
            <w:r w:rsidRPr="00A16554">
              <w:rPr>
                <w:rFonts w:ascii="Spranq eco sans" w:hAnsi="Spranq eco sans"/>
                <w:sz w:val="20"/>
              </w:rPr>
              <w:t xml:space="preserve"> </w:t>
            </w:r>
            <w:r>
              <w:rPr>
                <w:rFonts w:ascii="Spranq eco sans" w:hAnsi="Spranq eco sans"/>
                <w:sz w:val="20"/>
              </w:rPr>
              <w:t xml:space="preserve">                             </w:t>
            </w:r>
            <w:r w:rsidRPr="00A16554">
              <w:rPr>
                <w:rFonts w:ascii="Spranq eco sans" w:hAnsi="Spranq eco sans"/>
                <w:sz w:val="20"/>
              </w:rPr>
              <w:t>Notifié le :</w:t>
            </w:r>
            <w:r>
              <w:rPr>
                <w:rFonts w:ascii="Spranq eco sans" w:hAnsi="Spranq eco sans"/>
                <w:sz w:val="20"/>
              </w:rPr>
              <w:t xml:space="preserve"> {dateNotif}</w:t>
            </w:r>
          </w:p>
        </w:tc>
      </w:tr>
      <w:tr w:rsidR="00B50A64" w:rsidRPr="00A16554" w14:paraId="7B5EA52C" w14:textId="77777777" w:rsidTr="00832EBA">
        <w:trPr>
          <w:trHeight w:val="340"/>
        </w:trPr>
        <w:tc>
          <w:tcPr>
            <w:tcW w:w="9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465CB0" w14:textId="00572464" w:rsidR="00B50A64" w:rsidRPr="00A16554" w:rsidRDefault="00B50A64" w:rsidP="00B50A64">
            <w:pPr>
              <w:pStyle w:val="texteInrap"/>
              <w:tabs>
                <w:tab w:val="left" w:pos="4253"/>
              </w:tabs>
              <w:spacing w:line="240" w:lineRule="auto"/>
              <w:jc w:val="both"/>
              <w:rPr>
                <w:rFonts w:ascii="Spranq eco sans" w:hAnsi="Spranq eco sans"/>
                <w:sz w:val="20"/>
              </w:rPr>
            </w:pPr>
            <w:r w:rsidRPr="00A16554">
              <w:rPr>
                <w:rFonts w:ascii="Spranq eco sans" w:hAnsi="Spranq eco sans"/>
                <w:sz w:val="20"/>
              </w:rPr>
              <w:t xml:space="preserve">Date de démarrage : </w:t>
            </w:r>
            <w:r>
              <w:rPr>
                <w:rFonts w:ascii="Spranq eco sans" w:hAnsi="Spranq eco sans"/>
                <w:sz w:val="20"/>
              </w:rPr>
              <w:t>{dateDebut}</w:t>
            </w:r>
          </w:p>
        </w:tc>
      </w:tr>
    </w:tbl>
    <w:p w14:paraId="78F395FF" w14:textId="77777777" w:rsidR="00017807" w:rsidRDefault="00017807" w:rsidP="00C42F43">
      <w:pPr>
        <w:pStyle w:val="texteInrap"/>
        <w:tabs>
          <w:tab w:val="left" w:pos="4180"/>
        </w:tabs>
        <w:spacing w:line="240" w:lineRule="auto"/>
        <w:ind w:left="108"/>
        <w:rPr>
          <w:rFonts w:ascii="Spranq eco sans" w:hAnsi="Spranq eco sans"/>
          <w:sz w:val="20"/>
        </w:rPr>
      </w:pPr>
    </w:p>
    <w:p w14:paraId="33CE5225" w14:textId="77777777" w:rsidR="00D839D6" w:rsidRDefault="00D839D6" w:rsidP="00C42F43">
      <w:pPr>
        <w:pStyle w:val="texteInrap"/>
        <w:tabs>
          <w:tab w:val="left" w:pos="4180"/>
        </w:tabs>
        <w:spacing w:line="240" w:lineRule="auto"/>
        <w:ind w:left="108"/>
        <w:rPr>
          <w:rFonts w:ascii="Spranq eco sans" w:hAnsi="Spranq eco sans"/>
          <w:sz w:val="20"/>
        </w:rPr>
      </w:pPr>
    </w:p>
    <w:p w14:paraId="0D322EAF" w14:textId="77777777" w:rsidR="00D839D6" w:rsidRPr="00A16554" w:rsidRDefault="00D839D6" w:rsidP="00C42F43">
      <w:pPr>
        <w:pStyle w:val="texteInrap"/>
        <w:tabs>
          <w:tab w:val="left" w:pos="4180"/>
        </w:tabs>
        <w:spacing w:line="240" w:lineRule="auto"/>
        <w:ind w:left="108"/>
        <w:rPr>
          <w:rFonts w:ascii="Spranq eco sans" w:hAnsi="Spranq eco sans"/>
          <w:sz w:val="20"/>
        </w:rPr>
      </w:pPr>
    </w:p>
    <w:tbl>
      <w:tblPr>
        <w:tblW w:w="992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4"/>
      </w:tblGrid>
      <w:tr w:rsidR="00100B27" w:rsidRPr="00A16554" w14:paraId="1748836A" w14:textId="77777777" w:rsidTr="00100B27">
        <w:trPr>
          <w:trHeight w:val="724"/>
        </w:trPr>
        <w:tc>
          <w:tcPr>
            <w:tcW w:w="9924" w:type="dxa"/>
          </w:tcPr>
          <w:p w14:paraId="5935AFDD" w14:textId="77777777" w:rsidR="00100B27" w:rsidRPr="00A16554" w:rsidRDefault="00100B27" w:rsidP="00FC55DE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sz w:val="16"/>
                <w:szCs w:val="16"/>
              </w:rPr>
            </w:pPr>
          </w:p>
          <w:p w14:paraId="7BA88547" w14:textId="21341D45" w:rsidR="00100B27" w:rsidRDefault="00100B27" w:rsidP="00FC55DE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b/>
                <w:bCs/>
                <w:sz w:val="20"/>
              </w:rPr>
            </w:pPr>
            <w:r w:rsidRPr="00A16554">
              <w:rPr>
                <w:rFonts w:ascii="Spranq eco sans" w:hAnsi="Spranq eco sans"/>
                <w:b/>
                <w:bCs/>
                <w:sz w:val="20"/>
              </w:rPr>
              <w:t>Lieu d’exécution du chantier :</w:t>
            </w:r>
            <w:r w:rsidR="00B50A64">
              <w:rPr>
                <w:rFonts w:ascii="Spranq eco sans" w:hAnsi="Spranq eco sans"/>
                <w:b/>
                <w:bCs/>
                <w:sz w:val="20"/>
              </w:rPr>
              <w:t>{comment}</w:t>
            </w:r>
          </w:p>
          <w:p w14:paraId="0B0DE663" w14:textId="77777777" w:rsidR="00100B27" w:rsidRPr="00A16554" w:rsidRDefault="00100B27" w:rsidP="00FC55DE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b/>
                <w:bCs/>
                <w:sz w:val="20"/>
              </w:rPr>
            </w:pPr>
          </w:p>
          <w:p w14:paraId="2F4C2587" w14:textId="77777777" w:rsidR="00100B27" w:rsidRPr="00A16554" w:rsidRDefault="00100B27" w:rsidP="00FC55DE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b/>
                <w:bCs/>
                <w:sz w:val="20"/>
              </w:rPr>
            </w:pPr>
          </w:p>
        </w:tc>
      </w:tr>
    </w:tbl>
    <w:p w14:paraId="53E6250A" w14:textId="77777777" w:rsidR="006532AF" w:rsidRPr="00A16554" w:rsidRDefault="006532AF" w:rsidP="00A01B8B">
      <w:pPr>
        <w:pStyle w:val="texteInrap"/>
        <w:tabs>
          <w:tab w:val="left" w:pos="4253"/>
        </w:tabs>
        <w:spacing w:line="240" w:lineRule="auto"/>
        <w:ind w:right="-711"/>
        <w:jc w:val="both"/>
        <w:rPr>
          <w:rFonts w:ascii="Spranq eco sans" w:hAnsi="Spranq eco sans"/>
          <w:sz w:val="20"/>
        </w:rPr>
      </w:pPr>
    </w:p>
    <w:p w14:paraId="3F27DEED" w14:textId="77777777" w:rsidR="006532AF" w:rsidRPr="00A16554" w:rsidRDefault="00816886" w:rsidP="006532AF">
      <w:pPr>
        <w:pStyle w:val="texteInrap"/>
        <w:tabs>
          <w:tab w:val="left" w:pos="4253"/>
        </w:tabs>
        <w:spacing w:line="240" w:lineRule="auto"/>
        <w:ind w:left="-993" w:right="-711"/>
        <w:jc w:val="both"/>
        <w:rPr>
          <w:rFonts w:ascii="Spranq eco sans" w:hAnsi="Spranq eco sans"/>
          <w:sz w:val="20"/>
        </w:rPr>
      </w:pPr>
      <w:r w:rsidRPr="00A16554">
        <w:rPr>
          <w:rFonts w:ascii="Spranq eco sans" w:hAnsi="Spranq eco sans"/>
          <w:sz w:val="20"/>
        </w:rPr>
        <w:t xml:space="preserve">Ordre est donné </w:t>
      </w:r>
      <w:r w:rsidR="00062AEB">
        <w:rPr>
          <w:rFonts w:ascii="Spranq eco sans" w:hAnsi="Spranq eco sans"/>
          <w:sz w:val="20"/>
        </w:rPr>
        <w:t>au responsable</w:t>
      </w:r>
      <w:r w:rsidRPr="00A16554">
        <w:rPr>
          <w:rFonts w:ascii="Spranq eco sans" w:hAnsi="Spranq eco sans"/>
          <w:sz w:val="20"/>
        </w:rPr>
        <w:t xml:space="preserve"> de procéder </w:t>
      </w:r>
      <w:r w:rsidR="00062AEB">
        <w:rPr>
          <w:rFonts w:ascii="Spranq eco sans" w:hAnsi="Spranq eco sans"/>
          <w:sz w:val="20"/>
        </w:rPr>
        <w:t>au démarrage</w:t>
      </w:r>
      <w:r w:rsidR="00CF4202" w:rsidRPr="00A16554">
        <w:rPr>
          <w:rFonts w:ascii="Spranq eco sans" w:hAnsi="Spranq eco sans"/>
          <w:sz w:val="20"/>
        </w:rPr>
        <w:t xml:space="preserve"> des </w:t>
      </w:r>
      <w:r w:rsidR="00062AEB">
        <w:rPr>
          <w:rFonts w:ascii="Spranq eco sans" w:hAnsi="Spranq eco sans"/>
          <w:sz w:val="20"/>
        </w:rPr>
        <w:t>prestations</w:t>
      </w:r>
      <w:r w:rsidR="00CF4202" w:rsidRPr="00A16554">
        <w:rPr>
          <w:rFonts w:ascii="Spranq eco sans" w:hAnsi="Spranq eco sans"/>
          <w:sz w:val="20"/>
        </w:rPr>
        <w:t xml:space="preserve"> de son marché</w:t>
      </w:r>
      <w:r w:rsidR="003E5387">
        <w:rPr>
          <w:rFonts w:ascii="Spranq eco sans" w:hAnsi="Spranq eco sans"/>
          <w:sz w:val="20"/>
        </w:rPr>
        <w:t>.</w:t>
      </w:r>
    </w:p>
    <w:p w14:paraId="77A01252" w14:textId="77777777" w:rsidR="00F514A2" w:rsidRDefault="00F514A2">
      <w:pPr>
        <w:pStyle w:val="texteInrap"/>
        <w:tabs>
          <w:tab w:val="left" w:pos="4253"/>
        </w:tabs>
        <w:spacing w:line="240" w:lineRule="auto"/>
        <w:rPr>
          <w:rFonts w:ascii="Spranq eco sans" w:hAnsi="Spranq eco sans"/>
          <w:sz w:val="20"/>
        </w:rPr>
      </w:pPr>
    </w:p>
    <w:p w14:paraId="52EBC707" w14:textId="77777777" w:rsidR="00D839D6" w:rsidRDefault="00D839D6">
      <w:pPr>
        <w:pStyle w:val="texteInrap"/>
        <w:tabs>
          <w:tab w:val="left" w:pos="4253"/>
        </w:tabs>
        <w:spacing w:line="240" w:lineRule="auto"/>
        <w:rPr>
          <w:rFonts w:ascii="Spranq eco sans" w:hAnsi="Spranq eco sans"/>
          <w:sz w:val="20"/>
        </w:rPr>
      </w:pPr>
    </w:p>
    <w:p w14:paraId="3A3F3F78" w14:textId="77777777" w:rsidR="00D839D6" w:rsidRDefault="00D839D6">
      <w:pPr>
        <w:pStyle w:val="texteInrap"/>
        <w:tabs>
          <w:tab w:val="left" w:pos="4253"/>
        </w:tabs>
        <w:spacing w:line="240" w:lineRule="auto"/>
        <w:rPr>
          <w:rFonts w:ascii="Spranq eco sans" w:hAnsi="Spranq eco sans"/>
          <w:sz w:val="20"/>
        </w:rPr>
      </w:pPr>
    </w:p>
    <w:p w14:paraId="2772B5F6" w14:textId="77777777" w:rsidR="00D839D6" w:rsidRPr="00A16554" w:rsidRDefault="00D839D6">
      <w:pPr>
        <w:pStyle w:val="texteInrap"/>
        <w:tabs>
          <w:tab w:val="left" w:pos="4253"/>
        </w:tabs>
        <w:spacing w:line="240" w:lineRule="auto"/>
        <w:rPr>
          <w:rFonts w:ascii="Spranq eco sans" w:hAnsi="Spranq eco sans"/>
          <w:sz w:val="20"/>
        </w:rPr>
      </w:pPr>
    </w:p>
    <w:tbl>
      <w:tblPr>
        <w:tblW w:w="992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1"/>
        <w:gridCol w:w="708"/>
        <w:gridCol w:w="4395"/>
      </w:tblGrid>
      <w:tr w:rsidR="00C802C2" w:rsidRPr="00A16554" w14:paraId="085E1046" w14:textId="77777777" w:rsidTr="00FC55DE"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BB7043" w14:textId="77777777" w:rsidR="00B8071B" w:rsidRPr="00A16554" w:rsidRDefault="00B8071B" w:rsidP="00FC55DE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b/>
                <w:bCs/>
                <w:sz w:val="12"/>
                <w:szCs w:val="12"/>
              </w:rPr>
            </w:pPr>
          </w:p>
          <w:p w14:paraId="0FCEA8A3" w14:textId="77777777" w:rsidR="005A3B5C" w:rsidRDefault="005A3B5C" w:rsidP="00FC55DE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sz w:val="20"/>
              </w:rPr>
            </w:pPr>
            <w:r>
              <w:rPr>
                <w:rFonts w:ascii="Spranq eco sans" w:hAnsi="Spranq eco sans"/>
                <w:b/>
                <w:bCs/>
                <w:sz w:val="20"/>
              </w:rPr>
              <w:t>Directeur Commercial :</w:t>
            </w:r>
            <w:r w:rsidR="00B8071B" w:rsidRPr="00A16554">
              <w:rPr>
                <w:rFonts w:ascii="Spranq eco sans" w:hAnsi="Spranq eco sans"/>
                <w:sz w:val="20"/>
              </w:rPr>
              <w:t xml:space="preserve"> </w:t>
            </w:r>
          </w:p>
          <w:p w14:paraId="06283715" w14:textId="77777777" w:rsidR="00C802C2" w:rsidRDefault="00B8071B" w:rsidP="00FC55DE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i/>
                <w:iCs/>
                <w:sz w:val="20"/>
              </w:rPr>
            </w:pPr>
            <w:r w:rsidRPr="00A16554">
              <w:rPr>
                <w:rFonts w:ascii="Spranq eco sans" w:hAnsi="Spranq eco sans"/>
                <w:i/>
                <w:iCs/>
                <w:sz w:val="20"/>
              </w:rPr>
              <w:t>(</w:t>
            </w:r>
            <w:r w:rsidR="00020CAE" w:rsidRPr="00A16554">
              <w:rPr>
                <w:rFonts w:ascii="Spranq eco sans" w:hAnsi="Spranq eco sans"/>
                <w:i/>
                <w:iCs/>
                <w:sz w:val="20"/>
              </w:rPr>
              <w:t>Nom</w:t>
            </w:r>
            <w:r w:rsidRPr="00A16554">
              <w:rPr>
                <w:rFonts w:ascii="Spranq eco sans" w:hAnsi="Spranq eco sans"/>
                <w:i/>
                <w:iCs/>
                <w:sz w:val="20"/>
              </w:rPr>
              <w:t xml:space="preserve"> et fonction)</w:t>
            </w:r>
          </w:p>
          <w:p w14:paraId="4FD5C724" w14:textId="77777777" w:rsidR="00A16554" w:rsidRDefault="00A16554" w:rsidP="00FC55DE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sz w:val="20"/>
              </w:rPr>
            </w:pPr>
          </w:p>
          <w:p w14:paraId="574597DA" w14:textId="77777777" w:rsidR="00A16554" w:rsidRDefault="00A16554" w:rsidP="00FC55DE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sz w:val="20"/>
              </w:rPr>
            </w:pPr>
          </w:p>
          <w:p w14:paraId="23DF75FE" w14:textId="77777777" w:rsidR="0063739C" w:rsidRDefault="0063739C" w:rsidP="00FC55DE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sz w:val="20"/>
              </w:rPr>
            </w:pPr>
          </w:p>
          <w:p w14:paraId="4EBE450C" w14:textId="77777777" w:rsidR="0063739C" w:rsidRPr="00A16554" w:rsidRDefault="0063739C" w:rsidP="00FC55DE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sz w:val="20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6BCAE7" w14:textId="77777777" w:rsidR="00C802C2" w:rsidRPr="00A16554" w:rsidRDefault="00C802C2" w:rsidP="00FC55DE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sz w:val="20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653EF2F" w14:textId="77777777" w:rsidR="00B8071B" w:rsidRPr="00A16554" w:rsidRDefault="00B8071B" w:rsidP="00FC55DE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b/>
                <w:bCs/>
                <w:sz w:val="12"/>
                <w:szCs w:val="12"/>
              </w:rPr>
            </w:pPr>
          </w:p>
          <w:p w14:paraId="3D0BD43D" w14:textId="77777777" w:rsidR="00A16554" w:rsidRDefault="00B8071B" w:rsidP="00FC55DE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sz w:val="20"/>
              </w:rPr>
            </w:pPr>
            <w:r w:rsidRPr="00A16554">
              <w:rPr>
                <w:rFonts w:ascii="Spranq eco sans" w:hAnsi="Spranq eco sans"/>
                <w:b/>
                <w:bCs/>
                <w:sz w:val="20"/>
              </w:rPr>
              <w:t>Accusé réception titulaire</w:t>
            </w:r>
            <w:r w:rsidRPr="00A16554">
              <w:rPr>
                <w:rFonts w:ascii="Spranq eco sans" w:hAnsi="Spranq eco sans"/>
                <w:sz w:val="20"/>
              </w:rPr>
              <w:t xml:space="preserve"> </w:t>
            </w:r>
          </w:p>
          <w:p w14:paraId="09D9ECCC" w14:textId="77777777" w:rsidR="00C802C2" w:rsidRPr="00A16554" w:rsidRDefault="00B8071B" w:rsidP="00FC55DE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i/>
                <w:iCs/>
                <w:sz w:val="20"/>
              </w:rPr>
            </w:pPr>
            <w:r w:rsidRPr="00A16554">
              <w:rPr>
                <w:rFonts w:ascii="Spranq eco sans" w:hAnsi="Spranq eco sans"/>
                <w:i/>
                <w:iCs/>
                <w:sz w:val="20"/>
              </w:rPr>
              <w:t>(</w:t>
            </w:r>
            <w:r w:rsidR="00D839D6" w:rsidRPr="00A16554">
              <w:rPr>
                <w:rFonts w:ascii="Spranq eco sans" w:hAnsi="Spranq eco sans"/>
                <w:i/>
                <w:iCs/>
                <w:sz w:val="20"/>
              </w:rPr>
              <w:t>Nom</w:t>
            </w:r>
            <w:r w:rsidRPr="00A16554">
              <w:rPr>
                <w:rFonts w:ascii="Spranq eco sans" w:hAnsi="Spranq eco sans"/>
                <w:i/>
                <w:iCs/>
                <w:sz w:val="20"/>
              </w:rPr>
              <w:t xml:space="preserve"> et fonction</w:t>
            </w:r>
            <w:r w:rsidR="00D1599B" w:rsidRPr="00A16554">
              <w:rPr>
                <w:rFonts w:ascii="Spranq eco sans" w:hAnsi="Spranq eco sans"/>
                <w:i/>
                <w:iCs/>
                <w:sz w:val="20"/>
              </w:rPr>
              <w:t>)</w:t>
            </w:r>
          </w:p>
        </w:tc>
      </w:tr>
      <w:tr w:rsidR="00B8071B" w:rsidRPr="00A16554" w14:paraId="60C64422" w14:textId="77777777" w:rsidTr="00FC55DE">
        <w:trPr>
          <w:trHeight w:val="1166"/>
        </w:trPr>
        <w:tc>
          <w:tcPr>
            <w:tcW w:w="4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0FD2" w14:textId="77777777" w:rsidR="0063739C" w:rsidRDefault="0063739C" w:rsidP="00FC55DE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sz w:val="20"/>
              </w:rPr>
            </w:pPr>
          </w:p>
          <w:p w14:paraId="59A29C37" w14:textId="77777777" w:rsidR="0063739C" w:rsidRDefault="0063739C" w:rsidP="00FC55DE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sz w:val="20"/>
              </w:rPr>
            </w:pPr>
          </w:p>
          <w:p w14:paraId="4E4FDB46" w14:textId="77777777" w:rsidR="001304B8" w:rsidRPr="00A16554" w:rsidRDefault="001304B8" w:rsidP="00FC55DE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sz w:val="20"/>
              </w:rPr>
            </w:pPr>
            <w:r w:rsidRPr="00A16554">
              <w:rPr>
                <w:rFonts w:ascii="Spranq eco sans" w:hAnsi="Spranq eco sans"/>
                <w:sz w:val="20"/>
              </w:rPr>
              <w:t>Date et signature :</w:t>
            </w:r>
          </w:p>
          <w:p w14:paraId="689BD87B" w14:textId="77777777" w:rsidR="001304B8" w:rsidRPr="00A16554" w:rsidRDefault="001304B8" w:rsidP="00FC55DE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sz w:val="20"/>
              </w:rPr>
            </w:pPr>
          </w:p>
          <w:p w14:paraId="3DCCCE89" w14:textId="77777777" w:rsidR="00832EBA" w:rsidRPr="00A16554" w:rsidRDefault="00832EBA" w:rsidP="0063739C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sz w:val="20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1C2E2A" w14:textId="77777777" w:rsidR="00B8071B" w:rsidRPr="00A16554" w:rsidRDefault="00B8071B" w:rsidP="00FC55DE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sz w:val="20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3FDA3" w14:textId="77777777" w:rsidR="00B8071B" w:rsidRPr="00A16554" w:rsidRDefault="00B8071B" w:rsidP="00FC55DE">
            <w:pPr>
              <w:pStyle w:val="texteInrap"/>
              <w:tabs>
                <w:tab w:val="left" w:pos="4253"/>
              </w:tabs>
              <w:spacing w:line="240" w:lineRule="auto"/>
              <w:rPr>
                <w:rFonts w:ascii="Spranq eco sans" w:hAnsi="Spranq eco sans"/>
                <w:sz w:val="20"/>
              </w:rPr>
            </w:pPr>
          </w:p>
        </w:tc>
      </w:tr>
    </w:tbl>
    <w:p w14:paraId="3130B81A" w14:textId="77777777" w:rsidR="00832EBA" w:rsidRDefault="00832EBA" w:rsidP="006532AF">
      <w:pPr>
        <w:pStyle w:val="texteInrap"/>
        <w:tabs>
          <w:tab w:val="left" w:pos="4253"/>
        </w:tabs>
        <w:spacing w:line="240" w:lineRule="auto"/>
        <w:ind w:left="-993" w:right="-711"/>
        <w:jc w:val="both"/>
        <w:rPr>
          <w:rFonts w:ascii="Spranq eco sans" w:hAnsi="Spranq eco sans"/>
          <w:sz w:val="20"/>
        </w:rPr>
      </w:pPr>
    </w:p>
    <w:p w14:paraId="35137891" w14:textId="77777777" w:rsidR="006532AF" w:rsidRPr="00A16554" w:rsidRDefault="006532AF" w:rsidP="006532AF">
      <w:pPr>
        <w:pStyle w:val="texteInrap"/>
        <w:tabs>
          <w:tab w:val="left" w:pos="4253"/>
        </w:tabs>
        <w:spacing w:line="240" w:lineRule="auto"/>
        <w:ind w:left="-993" w:right="-711"/>
        <w:jc w:val="both"/>
        <w:rPr>
          <w:rFonts w:ascii="Spranq eco sans" w:hAnsi="Spranq eco sans"/>
          <w:sz w:val="20"/>
        </w:rPr>
      </w:pPr>
      <w:r w:rsidRPr="00A16554">
        <w:rPr>
          <w:rFonts w:ascii="Spranq eco sans" w:hAnsi="Spranq eco sans"/>
          <w:sz w:val="20"/>
        </w:rPr>
        <w:t xml:space="preserve">Le présent ordre de service est envoyé en deux exemplaires au titulaire, qui devra en retourner un exemplaire signé au </w:t>
      </w:r>
      <w:r w:rsidR="00020CAE">
        <w:rPr>
          <w:rFonts w:ascii="Spranq eco sans" w:hAnsi="Spranq eco sans"/>
          <w:sz w:val="20"/>
        </w:rPr>
        <w:t xml:space="preserve">Directeur </w:t>
      </w:r>
      <w:r w:rsidR="006F093B">
        <w:rPr>
          <w:rFonts w:ascii="Spranq eco sans" w:hAnsi="Spranq eco sans"/>
          <w:sz w:val="20"/>
        </w:rPr>
        <w:t>Commercial.</w:t>
      </w:r>
    </w:p>
    <w:sectPr w:rsidR="006532AF" w:rsidRPr="00A16554" w:rsidSect="00491ADB">
      <w:headerReference w:type="first" r:id="rId7"/>
      <w:pgSz w:w="11906" w:h="16838"/>
      <w:pgMar w:top="1560" w:right="1701" w:bottom="719" w:left="1985" w:header="284" w:footer="567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62427" w14:textId="77777777" w:rsidR="00FD7F2C" w:rsidRDefault="00FD7F2C">
      <w:r>
        <w:separator/>
      </w:r>
    </w:p>
  </w:endnote>
  <w:endnote w:type="continuationSeparator" w:id="0">
    <w:p w14:paraId="6D3E9751" w14:textId="77777777" w:rsidR="00FD7F2C" w:rsidRDefault="00FD7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pranq eco sans">
    <w:altName w:val="Calibri"/>
    <w:charset w:val="00"/>
    <w:family w:val="swiss"/>
    <w:pitch w:val="variable"/>
    <w:sig w:usb0="800000AF" w:usb1="1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1AF82" w14:textId="77777777" w:rsidR="00FD7F2C" w:rsidRDefault="00FD7F2C">
      <w:r>
        <w:separator/>
      </w:r>
    </w:p>
  </w:footnote>
  <w:footnote w:type="continuationSeparator" w:id="0">
    <w:p w14:paraId="6E5BBC7E" w14:textId="77777777" w:rsidR="00FD7F2C" w:rsidRDefault="00FD7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3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36"/>
      <w:gridCol w:w="5161"/>
      <w:gridCol w:w="2135"/>
    </w:tblGrid>
    <w:tr w:rsidR="00491ADB" w14:paraId="1ABC7E04" w14:textId="77777777" w:rsidTr="000A0E6E">
      <w:trPr>
        <w:trHeight w:val="945"/>
        <w:jc w:val="center"/>
      </w:trPr>
      <w:tc>
        <w:tcPr>
          <w:tcW w:w="2936" w:type="dxa"/>
        </w:tcPr>
        <w:p w14:paraId="78E71E85" w14:textId="77777777" w:rsidR="00491ADB" w:rsidRDefault="00FD7F2C" w:rsidP="00491ADB">
          <w:pPr>
            <w:pStyle w:val="En-tte"/>
          </w:pPr>
          <w:r>
            <w:pict w14:anchorId="1EE37F0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21.5pt;height:45pt">
                <v:imagedata r:id="rId1" o:title="logo"/>
              </v:shape>
            </w:pict>
          </w:r>
        </w:p>
      </w:tc>
      <w:tc>
        <w:tcPr>
          <w:tcW w:w="5161" w:type="dxa"/>
          <w:vAlign w:val="center"/>
        </w:tcPr>
        <w:p w14:paraId="558AC66F" w14:textId="77777777" w:rsidR="00491ADB" w:rsidRDefault="00491ADB" w:rsidP="00491ADB">
          <w:pPr>
            <w:pStyle w:val="En-tte"/>
            <w:jc w:val="center"/>
          </w:pPr>
          <w:r w:rsidRPr="003E5387">
            <w:rPr>
              <w:sz w:val="32"/>
              <w:szCs w:val="28"/>
            </w:rPr>
            <w:t>Ordre de service de démarrage</w:t>
          </w:r>
          <w:r w:rsidR="00EA5310">
            <w:rPr>
              <w:sz w:val="32"/>
              <w:szCs w:val="28"/>
            </w:rPr>
            <w:t xml:space="preserve"> de suivi</w:t>
          </w:r>
        </w:p>
      </w:tc>
      <w:tc>
        <w:tcPr>
          <w:tcW w:w="2135" w:type="dxa"/>
          <w:vAlign w:val="center"/>
        </w:tcPr>
        <w:p w14:paraId="47EB6A03" w14:textId="77777777" w:rsidR="00491ADB" w:rsidRDefault="003D6E7E" w:rsidP="003D6E7E">
          <w:pPr>
            <w:pStyle w:val="En-tte"/>
          </w:pPr>
          <w:r>
            <w:t xml:space="preserve">Code : </w:t>
          </w:r>
          <w:r w:rsidR="00164E65">
            <w:t>SUI</w:t>
          </w:r>
          <w:r>
            <w:t>0</w:t>
          </w:r>
          <w:r w:rsidR="00B67F1A">
            <w:t>3</w:t>
          </w:r>
        </w:p>
        <w:p w14:paraId="2D4EDF31" w14:textId="77777777" w:rsidR="003D6E7E" w:rsidRDefault="003D6E7E" w:rsidP="003D6E7E">
          <w:pPr>
            <w:pStyle w:val="En-tte"/>
          </w:pPr>
          <w:r>
            <w:t>Version : A</w:t>
          </w:r>
        </w:p>
        <w:p w14:paraId="45D51612" w14:textId="77777777" w:rsidR="003D6E7E" w:rsidRDefault="003D6E7E" w:rsidP="003D6E7E">
          <w:pPr>
            <w:pStyle w:val="En-tte"/>
          </w:pPr>
          <w:r>
            <w:t>Date : 06/09/2021</w:t>
          </w:r>
        </w:p>
      </w:tc>
    </w:tr>
  </w:tbl>
  <w:p w14:paraId="4C3B3240" w14:textId="77777777" w:rsidR="00491ADB" w:rsidRPr="00491ADB" w:rsidRDefault="00491ADB" w:rsidP="00491AD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0.5pt;height:10.5pt" o:bullet="t">
        <v:imagedata r:id="rId1" o:title=""/>
      </v:shape>
    </w:pict>
  </w:numPicBullet>
  <w:abstractNum w:abstractNumId="0" w15:restartNumberingAfterBreak="0">
    <w:nsid w:val="04DA3FED"/>
    <w:multiLevelType w:val="hybridMultilevel"/>
    <w:tmpl w:val="36AE17D0"/>
    <w:lvl w:ilvl="0" w:tplc="05C6D890">
      <w:start w:val="1"/>
      <w:numFmt w:val="bullet"/>
      <w:lvlText w:val=""/>
      <w:lvlPicBulletId w:val="0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1" w:tplc="9160B1C2" w:tentative="1">
      <w:start w:val="1"/>
      <w:numFmt w:val="bullet"/>
      <w:lvlText w:val=""/>
      <w:lvlJc w:val="left"/>
      <w:pPr>
        <w:tabs>
          <w:tab w:val="num" w:pos="6043"/>
        </w:tabs>
        <w:ind w:left="6043" w:hanging="360"/>
      </w:pPr>
      <w:rPr>
        <w:rFonts w:ascii="Symbol" w:hAnsi="Symbol" w:hint="default"/>
      </w:rPr>
    </w:lvl>
    <w:lvl w:ilvl="2" w:tplc="0A1656C4" w:tentative="1">
      <w:start w:val="1"/>
      <w:numFmt w:val="bullet"/>
      <w:lvlText w:val=""/>
      <w:lvlJc w:val="left"/>
      <w:pPr>
        <w:tabs>
          <w:tab w:val="num" w:pos="6763"/>
        </w:tabs>
        <w:ind w:left="6763" w:hanging="360"/>
      </w:pPr>
      <w:rPr>
        <w:rFonts w:ascii="Symbol" w:hAnsi="Symbol" w:hint="default"/>
      </w:rPr>
    </w:lvl>
    <w:lvl w:ilvl="3" w:tplc="12F6CD6E" w:tentative="1">
      <w:start w:val="1"/>
      <w:numFmt w:val="bullet"/>
      <w:lvlText w:val=""/>
      <w:lvlJc w:val="left"/>
      <w:pPr>
        <w:tabs>
          <w:tab w:val="num" w:pos="7483"/>
        </w:tabs>
        <w:ind w:left="7483" w:hanging="360"/>
      </w:pPr>
      <w:rPr>
        <w:rFonts w:ascii="Symbol" w:hAnsi="Symbol" w:hint="default"/>
      </w:rPr>
    </w:lvl>
    <w:lvl w:ilvl="4" w:tplc="77B4B778" w:tentative="1">
      <w:start w:val="1"/>
      <w:numFmt w:val="bullet"/>
      <w:lvlText w:val=""/>
      <w:lvlJc w:val="left"/>
      <w:pPr>
        <w:tabs>
          <w:tab w:val="num" w:pos="8203"/>
        </w:tabs>
        <w:ind w:left="8203" w:hanging="360"/>
      </w:pPr>
      <w:rPr>
        <w:rFonts w:ascii="Symbol" w:hAnsi="Symbol" w:hint="default"/>
      </w:rPr>
    </w:lvl>
    <w:lvl w:ilvl="5" w:tplc="1F2AEF00" w:tentative="1">
      <w:start w:val="1"/>
      <w:numFmt w:val="bullet"/>
      <w:lvlText w:val=""/>
      <w:lvlJc w:val="left"/>
      <w:pPr>
        <w:tabs>
          <w:tab w:val="num" w:pos="8923"/>
        </w:tabs>
        <w:ind w:left="8923" w:hanging="360"/>
      </w:pPr>
      <w:rPr>
        <w:rFonts w:ascii="Symbol" w:hAnsi="Symbol" w:hint="default"/>
      </w:rPr>
    </w:lvl>
    <w:lvl w:ilvl="6" w:tplc="8EFCBF1A" w:tentative="1">
      <w:start w:val="1"/>
      <w:numFmt w:val="bullet"/>
      <w:lvlText w:val=""/>
      <w:lvlJc w:val="left"/>
      <w:pPr>
        <w:tabs>
          <w:tab w:val="num" w:pos="9643"/>
        </w:tabs>
        <w:ind w:left="9643" w:hanging="360"/>
      </w:pPr>
      <w:rPr>
        <w:rFonts w:ascii="Symbol" w:hAnsi="Symbol" w:hint="default"/>
      </w:rPr>
    </w:lvl>
    <w:lvl w:ilvl="7" w:tplc="E1703DA4" w:tentative="1">
      <w:start w:val="1"/>
      <w:numFmt w:val="bullet"/>
      <w:lvlText w:val=""/>
      <w:lvlJc w:val="left"/>
      <w:pPr>
        <w:tabs>
          <w:tab w:val="num" w:pos="10363"/>
        </w:tabs>
        <w:ind w:left="10363" w:hanging="360"/>
      </w:pPr>
      <w:rPr>
        <w:rFonts w:ascii="Symbol" w:hAnsi="Symbol" w:hint="default"/>
      </w:rPr>
    </w:lvl>
    <w:lvl w:ilvl="8" w:tplc="25EE737A" w:tentative="1">
      <w:start w:val="1"/>
      <w:numFmt w:val="bullet"/>
      <w:lvlText w:val=""/>
      <w:lvlJc w:val="left"/>
      <w:pPr>
        <w:tabs>
          <w:tab w:val="num" w:pos="11083"/>
        </w:tabs>
        <w:ind w:left="11083" w:hanging="360"/>
      </w:pPr>
      <w:rPr>
        <w:rFonts w:ascii="Symbol" w:hAnsi="Symbol" w:hint="default"/>
      </w:rPr>
    </w:lvl>
  </w:abstractNum>
  <w:abstractNum w:abstractNumId="1" w15:restartNumberingAfterBreak="0">
    <w:nsid w:val="47B6447C"/>
    <w:multiLevelType w:val="hybridMultilevel"/>
    <w:tmpl w:val="20CC7F22"/>
    <w:lvl w:ilvl="0" w:tplc="CE38CCF0">
      <w:start w:val="1"/>
      <w:numFmt w:val="bullet"/>
      <w:lvlText w:val=""/>
      <w:lvlPicBulletId w:val="0"/>
      <w:lvlJc w:val="left"/>
      <w:pPr>
        <w:tabs>
          <w:tab w:val="num" w:pos="6032"/>
        </w:tabs>
        <w:ind w:left="6032" w:hanging="360"/>
      </w:pPr>
      <w:rPr>
        <w:rFonts w:ascii="Symbol" w:hAnsi="Symbol" w:hint="default"/>
      </w:rPr>
    </w:lvl>
    <w:lvl w:ilvl="1" w:tplc="B7A856B0" w:tentative="1">
      <w:start w:val="1"/>
      <w:numFmt w:val="bullet"/>
      <w:lvlText w:val=""/>
      <w:lvlJc w:val="left"/>
      <w:pPr>
        <w:tabs>
          <w:tab w:val="num" w:pos="6752"/>
        </w:tabs>
        <w:ind w:left="6752" w:hanging="360"/>
      </w:pPr>
      <w:rPr>
        <w:rFonts w:ascii="Symbol" w:hAnsi="Symbol" w:hint="default"/>
      </w:rPr>
    </w:lvl>
    <w:lvl w:ilvl="2" w:tplc="18525DB8" w:tentative="1">
      <w:start w:val="1"/>
      <w:numFmt w:val="bullet"/>
      <w:lvlText w:val=""/>
      <w:lvlJc w:val="left"/>
      <w:pPr>
        <w:tabs>
          <w:tab w:val="num" w:pos="7472"/>
        </w:tabs>
        <w:ind w:left="7472" w:hanging="360"/>
      </w:pPr>
      <w:rPr>
        <w:rFonts w:ascii="Symbol" w:hAnsi="Symbol" w:hint="default"/>
      </w:rPr>
    </w:lvl>
    <w:lvl w:ilvl="3" w:tplc="B386CB9C" w:tentative="1">
      <w:start w:val="1"/>
      <w:numFmt w:val="bullet"/>
      <w:lvlText w:val=""/>
      <w:lvlJc w:val="left"/>
      <w:pPr>
        <w:tabs>
          <w:tab w:val="num" w:pos="8192"/>
        </w:tabs>
        <w:ind w:left="8192" w:hanging="360"/>
      </w:pPr>
      <w:rPr>
        <w:rFonts w:ascii="Symbol" w:hAnsi="Symbol" w:hint="default"/>
      </w:rPr>
    </w:lvl>
    <w:lvl w:ilvl="4" w:tplc="AF7A6B7A" w:tentative="1">
      <w:start w:val="1"/>
      <w:numFmt w:val="bullet"/>
      <w:lvlText w:val=""/>
      <w:lvlJc w:val="left"/>
      <w:pPr>
        <w:tabs>
          <w:tab w:val="num" w:pos="8912"/>
        </w:tabs>
        <w:ind w:left="8912" w:hanging="360"/>
      </w:pPr>
      <w:rPr>
        <w:rFonts w:ascii="Symbol" w:hAnsi="Symbol" w:hint="default"/>
      </w:rPr>
    </w:lvl>
    <w:lvl w:ilvl="5" w:tplc="B090EFB0" w:tentative="1">
      <w:start w:val="1"/>
      <w:numFmt w:val="bullet"/>
      <w:lvlText w:val=""/>
      <w:lvlJc w:val="left"/>
      <w:pPr>
        <w:tabs>
          <w:tab w:val="num" w:pos="9632"/>
        </w:tabs>
        <w:ind w:left="9632" w:hanging="360"/>
      </w:pPr>
      <w:rPr>
        <w:rFonts w:ascii="Symbol" w:hAnsi="Symbol" w:hint="default"/>
      </w:rPr>
    </w:lvl>
    <w:lvl w:ilvl="6" w:tplc="DBE473A8" w:tentative="1">
      <w:start w:val="1"/>
      <w:numFmt w:val="bullet"/>
      <w:lvlText w:val=""/>
      <w:lvlJc w:val="left"/>
      <w:pPr>
        <w:tabs>
          <w:tab w:val="num" w:pos="10352"/>
        </w:tabs>
        <w:ind w:left="10352" w:hanging="360"/>
      </w:pPr>
      <w:rPr>
        <w:rFonts w:ascii="Symbol" w:hAnsi="Symbol" w:hint="default"/>
      </w:rPr>
    </w:lvl>
    <w:lvl w:ilvl="7" w:tplc="5D560532" w:tentative="1">
      <w:start w:val="1"/>
      <w:numFmt w:val="bullet"/>
      <w:lvlText w:val=""/>
      <w:lvlJc w:val="left"/>
      <w:pPr>
        <w:tabs>
          <w:tab w:val="num" w:pos="11072"/>
        </w:tabs>
        <w:ind w:left="11072" w:hanging="360"/>
      </w:pPr>
      <w:rPr>
        <w:rFonts w:ascii="Symbol" w:hAnsi="Symbol" w:hint="default"/>
      </w:rPr>
    </w:lvl>
    <w:lvl w:ilvl="8" w:tplc="91329EF8" w:tentative="1">
      <w:start w:val="1"/>
      <w:numFmt w:val="bullet"/>
      <w:lvlText w:val=""/>
      <w:lvlJc w:val="left"/>
      <w:pPr>
        <w:tabs>
          <w:tab w:val="num" w:pos="11792"/>
        </w:tabs>
        <w:ind w:left="11792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LogoFlag" w:val="Vrai"/>
  </w:docVars>
  <w:rsids>
    <w:rsidRoot w:val="007D51AC"/>
    <w:rsid w:val="00017807"/>
    <w:rsid w:val="00020CAE"/>
    <w:rsid w:val="00021E43"/>
    <w:rsid w:val="0005014F"/>
    <w:rsid w:val="00062AEB"/>
    <w:rsid w:val="000A0E6E"/>
    <w:rsid w:val="000C124E"/>
    <w:rsid w:val="000D1AB6"/>
    <w:rsid w:val="00100B27"/>
    <w:rsid w:val="001304B8"/>
    <w:rsid w:val="0014214B"/>
    <w:rsid w:val="0014232A"/>
    <w:rsid w:val="00164E65"/>
    <w:rsid w:val="00232C34"/>
    <w:rsid w:val="002372EE"/>
    <w:rsid w:val="00286A28"/>
    <w:rsid w:val="002F2790"/>
    <w:rsid w:val="0030373D"/>
    <w:rsid w:val="00334F17"/>
    <w:rsid w:val="0033711C"/>
    <w:rsid w:val="00367FEB"/>
    <w:rsid w:val="00376080"/>
    <w:rsid w:val="003B55ED"/>
    <w:rsid w:val="003D23E2"/>
    <w:rsid w:val="003D6E7E"/>
    <w:rsid w:val="003E5387"/>
    <w:rsid w:val="00491ADB"/>
    <w:rsid w:val="004C6B31"/>
    <w:rsid w:val="005137B3"/>
    <w:rsid w:val="0055274F"/>
    <w:rsid w:val="005A3B5C"/>
    <w:rsid w:val="005C0977"/>
    <w:rsid w:val="005F5025"/>
    <w:rsid w:val="0061418F"/>
    <w:rsid w:val="0063739C"/>
    <w:rsid w:val="00647CE2"/>
    <w:rsid w:val="006532AF"/>
    <w:rsid w:val="006539EC"/>
    <w:rsid w:val="006558A2"/>
    <w:rsid w:val="00671051"/>
    <w:rsid w:val="006B0B32"/>
    <w:rsid w:val="006F093B"/>
    <w:rsid w:val="00702942"/>
    <w:rsid w:val="00722239"/>
    <w:rsid w:val="007D51AC"/>
    <w:rsid w:val="00811770"/>
    <w:rsid w:val="00816886"/>
    <w:rsid w:val="008174DC"/>
    <w:rsid w:val="00824680"/>
    <w:rsid w:val="00832EBA"/>
    <w:rsid w:val="00834868"/>
    <w:rsid w:val="00835F38"/>
    <w:rsid w:val="00846902"/>
    <w:rsid w:val="008C3391"/>
    <w:rsid w:val="008D393B"/>
    <w:rsid w:val="008E53BA"/>
    <w:rsid w:val="008E7BA6"/>
    <w:rsid w:val="0099055C"/>
    <w:rsid w:val="009B6B23"/>
    <w:rsid w:val="00A01B8B"/>
    <w:rsid w:val="00A12F61"/>
    <w:rsid w:val="00A16554"/>
    <w:rsid w:val="00A17401"/>
    <w:rsid w:val="00A44DEA"/>
    <w:rsid w:val="00A71330"/>
    <w:rsid w:val="00A7242B"/>
    <w:rsid w:val="00AC66F9"/>
    <w:rsid w:val="00AF0AF3"/>
    <w:rsid w:val="00B35F33"/>
    <w:rsid w:val="00B50A64"/>
    <w:rsid w:val="00B67F1A"/>
    <w:rsid w:val="00B70E3F"/>
    <w:rsid w:val="00B8071B"/>
    <w:rsid w:val="00B95D89"/>
    <w:rsid w:val="00BD6441"/>
    <w:rsid w:val="00BF0D20"/>
    <w:rsid w:val="00C17134"/>
    <w:rsid w:val="00C42F43"/>
    <w:rsid w:val="00C802C2"/>
    <w:rsid w:val="00C86BDE"/>
    <w:rsid w:val="00C94156"/>
    <w:rsid w:val="00CC1C06"/>
    <w:rsid w:val="00CE03D6"/>
    <w:rsid w:val="00CF4202"/>
    <w:rsid w:val="00CF75AE"/>
    <w:rsid w:val="00D1599B"/>
    <w:rsid w:val="00D240A1"/>
    <w:rsid w:val="00D6440F"/>
    <w:rsid w:val="00D839D6"/>
    <w:rsid w:val="00D86BA7"/>
    <w:rsid w:val="00E42962"/>
    <w:rsid w:val="00E63385"/>
    <w:rsid w:val="00E93540"/>
    <w:rsid w:val="00EA5310"/>
    <w:rsid w:val="00EE60D8"/>
    <w:rsid w:val="00F03EAD"/>
    <w:rsid w:val="00F329AB"/>
    <w:rsid w:val="00F4279A"/>
    <w:rsid w:val="00F514A2"/>
    <w:rsid w:val="00FC55DE"/>
    <w:rsid w:val="00FD7F2C"/>
    <w:rsid w:val="00FF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4B0823B"/>
  <w15:chartTrackingRefBased/>
  <w15:docId w15:val="{DEDC6C7A-9AE9-4A07-B782-254B4510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6BDE"/>
    <w:rPr>
      <w:rFonts w:ascii="Times New Roman" w:hAnsi="Times New Roman"/>
      <w:sz w:val="22"/>
    </w:rPr>
  </w:style>
  <w:style w:type="paragraph" w:styleId="Titre1">
    <w:name w:val="heading 1"/>
    <w:basedOn w:val="Normal"/>
    <w:next w:val="Normal"/>
    <w:qFormat/>
    <w:rsid w:val="006558A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Inrap">
    <w:name w:val="texte Inrap"/>
    <w:basedOn w:val="Normal"/>
    <w:pPr>
      <w:spacing w:line="280" w:lineRule="exact"/>
    </w:pPr>
  </w:style>
  <w:style w:type="paragraph" w:customStyle="1" w:styleId="Pavderfrences">
    <w:name w:val="Pavé de références"/>
    <w:basedOn w:val="texteInrap"/>
    <w:pPr>
      <w:spacing w:line="240" w:lineRule="auto"/>
    </w:pPr>
    <w:rPr>
      <w:sz w:val="18"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C42F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EE60D8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semiHidden/>
    <w:rsid w:val="00017807"/>
    <w:rPr>
      <w:sz w:val="20"/>
    </w:rPr>
  </w:style>
  <w:style w:type="character" w:styleId="Appelnotedebasdep">
    <w:name w:val="footnote reference"/>
    <w:semiHidden/>
    <w:rsid w:val="00017807"/>
    <w:rPr>
      <w:vertAlign w:val="superscript"/>
    </w:rPr>
  </w:style>
  <w:style w:type="paragraph" w:customStyle="1" w:styleId="Service">
    <w:name w:val="Service"/>
    <w:basedOn w:val="Titre1"/>
    <w:rsid w:val="006558A2"/>
    <w:pPr>
      <w:spacing w:before="0" w:after="0"/>
      <w:jc w:val="center"/>
    </w:pPr>
    <w:rPr>
      <w:rFonts w:ascii="Times New Roman" w:eastAsia="Times New Roman" w:hAnsi="Times New Roman" w:cs="Times New Roman"/>
      <w:kern w:val="0"/>
      <w:sz w:val="18"/>
      <w:szCs w:val="20"/>
    </w:rPr>
  </w:style>
  <w:style w:type="paragraph" w:customStyle="1" w:styleId="VilledeRoyan">
    <w:name w:val="Ville de Royan"/>
    <w:basedOn w:val="Titre1"/>
    <w:rsid w:val="006558A2"/>
    <w:pPr>
      <w:spacing w:before="0" w:after="0"/>
      <w:jc w:val="center"/>
    </w:pPr>
    <w:rPr>
      <w:rFonts w:ascii="Times New Roman" w:eastAsia="Times New Roman" w:hAnsi="Times New Roman" w:cs="Times New Roman"/>
      <w:kern w:val="0"/>
      <w:sz w:val="24"/>
      <w:szCs w:val="20"/>
    </w:rPr>
  </w:style>
  <w:style w:type="paragraph" w:customStyle="1" w:styleId="LogoRoyan">
    <w:name w:val="LogoRoyan"/>
    <w:basedOn w:val="Titre1"/>
    <w:rsid w:val="006558A2"/>
    <w:pPr>
      <w:spacing w:before="0" w:after="0"/>
      <w:jc w:val="center"/>
    </w:pPr>
    <w:rPr>
      <w:rFonts w:ascii="Times New Roman" w:eastAsia="Times New Roman" w:hAnsi="Times New Roman" w:cs="Times New Roman"/>
      <w:kern w:val="0"/>
      <w:sz w:val="24"/>
      <w:szCs w:val="20"/>
    </w:rPr>
  </w:style>
  <w:style w:type="paragraph" w:customStyle="1" w:styleId="Basdepage">
    <w:name w:val="Bas de page"/>
    <w:rsid w:val="006558A2"/>
    <w:pPr>
      <w:jc w:val="center"/>
    </w:pPr>
    <w:rPr>
      <w:rFonts w:ascii="Times New Roman" w:eastAsia="Times New Roman" w:hAnsi="Times New Roman"/>
      <w:sz w:val="18"/>
    </w:rPr>
  </w:style>
  <w:style w:type="character" w:customStyle="1" w:styleId="En-tteCar">
    <w:name w:val="En-tête Car"/>
    <w:link w:val="En-tte"/>
    <w:uiPriority w:val="99"/>
    <w:rsid w:val="00491ADB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Pons\LOCALS~1\Temp\070208_enteteint_dir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070208_enteteint_dir.dot</Template>
  <TotalTime>2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OS travaux</vt:lpstr>
    </vt:vector>
  </TitlesOfParts>
  <Company>LM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travaux</dc:title>
  <dc:subject/>
  <dc:creator>Pons</dc:creator>
  <cp:keywords/>
  <cp:lastModifiedBy>1146</cp:lastModifiedBy>
  <cp:revision>3</cp:revision>
  <cp:lastPrinted>2012-08-21T15:05:00Z</cp:lastPrinted>
  <dcterms:created xsi:type="dcterms:W3CDTF">2021-12-15T11:14:00Z</dcterms:created>
  <dcterms:modified xsi:type="dcterms:W3CDTF">2021-12-15T11:16:00Z</dcterms:modified>
</cp:coreProperties>
</file>